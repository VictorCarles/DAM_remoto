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8F91B" w14:textId="77777777" w:rsidR="00923545" w:rsidRDefault="00923545" w:rsidP="00250122">
      <w:r>
        <w:t xml:space="preserve">PROCÉS DE DESENVOLUPAMENT </w:t>
      </w:r>
    </w:p>
    <w:p w14:paraId="37F9FD62" w14:textId="77777777" w:rsidR="00923545" w:rsidRDefault="00923545" w:rsidP="00250122">
      <w:r>
        <w:t xml:space="preserve">Objectius </w:t>
      </w:r>
    </w:p>
    <w:p w14:paraId="27E83B25" w14:textId="77777777" w:rsidR="00923545" w:rsidRDefault="00923545" w:rsidP="00923545">
      <w:r>
        <w:t>Conèixer els comandaments per a l'administració d'usuaris, grups i permisos a Linux.</w:t>
      </w:r>
    </w:p>
    <w:p w14:paraId="737D90DB" w14:textId="77777777" w:rsidR="00923545" w:rsidRDefault="00923545" w:rsidP="00923545">
      <w:r>
        <w:t>Configurar comptes d' usuari locals i grups.</w:t>
      </w:r>
    </w:p>
    <w:p w14:paraId="0B439CD6" w14:textId="77777777" w:rsidR="00923545" w:rsidRDefault="00923545" w:rsidP="00923545">
      <w:r>
        <w:t>Protegir l' accés a la informació mitjançant l' ús de permisos.</w:t>
      </w:r>
    </w:p>
    <w:p w14:paraId="0C99FD1E" w14:textId="3E638720" w:rsidR="00250122" w:rsidRDefault="00923545" w:rsidP="00923545">
      <w:r>
        <w:t>Utilitzar comandaments per realitzar les tasques bàsiques de configuració del sistema</w:t>
      </w:r>
    </w:p>
    <w:p w14:paraId="0A9013A9" w14:textId="3BE478C9" w:rsidR="00250122" w:rsidRPr="00250122" w:rsidRDefault="00250122" w:rsidP="00250122">
      <w:pPr>
        <w:rPr>
          <w:u w:val="single"/>
        </w:rPr>
      </w:pPr>
      <w:r w:rsidRPr="00250122">
        <w:rPr>
          <w:u w:val="single"/>
        </w:rPr>
        <w:t>Pas</w:t>
      </w:r>
      <w:r w:rsidR="00923545">
        <w:rPr>
          <w:u w:val="single"/>
        </w:rPr>
        <w:t>s</w:t>
      </w:r>
      <w:r w:rsidRPr="00250122">
        <w:rPr>
          <w:u w:val="single"/>
        </w:rPr>
        <w:t>os a seguir</w:t>
      </w:r>
    </w:p>
    <w:p w14:paraId="1C07D869" w14:textId="77777777" w:rsidR="00923545" w:rsidRDefault="00923545" w:rsidP="00250122">
      <w:r>
        <w:t>Volem configurar una sèrie de directoris compartits per guardar els diferents fitxers d'un projecte. L' accés a aquests directoris ha de seguir una política d' accés depenent de l' usuari que sigui</w:t>
      </w:r>
      <w:r w:rsidR="00250122">
        <w:t>: Manolo, Ana, Julia</w:t>
      </w:r>
      <w:r>
        <w:t>, Sergio, Andrea, Jordi y Rana.</w:t>
      </w:r>
    </w:p>
    <w:p w14:paraId="544EF0DE" w14:textId="18658E67" w:rsidR="00250122" w:rsidRDefault="00923545" w:rsidP="00250122">
      <w:r>
        <w:t>A continuació, s' exposen una sèrie de necessitats que es volen complir. Atenent aquestes necessitats, dissenya una política d'accés i especifica quins comandos executaries per aconseguir la configuració desitjada. És possible que alguna de les necessitats no es puga complir en la seua totalitat o parcialment, però haurà de trobar una solució que s' ajuste el màxim possible a les necessitats de l' enunciat i tenint en compte únicament els conceptes que hem vist. Si hi ha algun punt l'única solució del qual tingui algun efecte secundari (més enllà de l'enunciat) o que no es pot fer, comenta per què. Per exemple, si ens demanen que creem un directori on aquests usuaris puguen llegir i escriure, una solució possible seria donar permisos 777 al directori, però això faria que qualsevol altre usuari també pogués llegir i escriure. La solució s' ajusta a l' enunciat, però requereix d' una explicació addicional. Si hi ha una solució més adequada, s' hauria d' optar per aquesta. Lliura un document amb les decisions que prens per complir cada punt i els comandos que utilitzaries.</w:t>
      </w:r>
    </w:p>
    <w:p w14:paraId="45FCBE31" w14:textId="77777777" w:rsidR="00923545" w:rsidRDefault="00923545" w:rsidP="00250122">
      <w:r>
        <w:t>1. Hem de tenir un directori personal per a cada usuari, del tipus /home/nom. On nom serà el dels diferents usuaris en minúscules i sense accents. Cada usuari tindrà accés únicament al seu directori personal.</w:t>
      </w:r>
    </w:p>
    <w:p w14:paraId="5B7569A2" w14:textId="77777777" w:rsidR="00923545" w:rsidRDefault="00923545" w:rsidP="00250122">
      <w:r>
        <w:t>2. Hem de tenir un directori /home/interfaz on els desenvolupadors de la interfície han de treballar. En concret, es vol que Ana i Julia puguen llegir i escriure en aquest directori. Sergio i Andrea, com a programadors que hi són, també poden llegir.</w:t>
      </w:r>
    </w:p>
    <w:p w14:paraId="7C4D7F0D" w14:textId="77777777" w:rsidR="00923545" w:rsidRDefault="00923545" w:rsidP="00250122">
      <w:r>
        <w:lastRenderedPageBreak/>
        <w:t>3. Hem de tenir un directori /home/bbdd on els programadors de la base de dades han de treballar. En concret, es vol que Sergio i Andrea puguen llegir i escriure en aquest directori. Ana i Julia, com a programadors que hi són, també poden llegir.</w:t>
      </w:r>
    </w:p>
    <w:p w14:paraId="779DF623" w14:textId="77777777" w:rsidR="00923545" w:rsidRDefault="00923545" w:rsidP="00250122">
      <w:r>
        <w:t>4. Hem de tenir un directori /home/marketing on Jordi i Rana podran llegir i escriure.</w:t>
      </w:r>
    </w:p>
    <w:p w14:paraId="5C7288B8" w14:textId="77777777" w:rsidR="00923545" w:rsidRDefault="00923545" w:rsidP="00250122">
      <w:r>
        <w:t>5. Hem de tenir un directori /home/organizacion perquè Ana i Sergio puguen llegir i crear nous fitxers en aquest directori, mentre que Julia i Andrea només podran llegir. La resta d' usuaris no han de tenir cap accés.</w:t>
      </w:r>
    </w:p>
    <w:p w14:paraId="72196D45" w14:textId="77777777" w:rsidR="00923545" w:rsidRDefault="00923545" w:rsidP="00250122">
      <w:r>
        <w:t>6. Hem de tenir un directori /home/proyecto on tots els usuaris poden crear i modificar els seus fitxers, i llegir els fitxers de la resta d'usuaris.</w:t>
      </w:r>
    </w:p>
    <w:p w14:paraId="32B34210" w14:textId="3A045B50" w:rsidR="00923545" w:rsidRDefault="00923545" w:rsidP="00250122">
      <w:r>
        <w:t>7. Hem de tenir un directori /home/reuniones on tots els usuaris anteriors i només els anteriors puguen crear i modificar qualsevol fitxer que hi haja.</w:t>
      </w:r>
    </w:p>
    <w:p w14:paraId="04F0FE42" w14:textId="77777777" w:rsidR="00923545" w:rsidRDefault="00923545" w:rsidP="00250122">
      <w:r>
        <w:t>9. Manolo, com a cap del projecte, ha de poder llegir i escriure en /home/interfaz, /home/bbdd i en /home/marketing. A més, també ha de poder llegir el fitxer diario.txt que hi haurà a cada directori personal dels usuaris.</w:t>
      </w:r>
    </w:p>
    <w:p w14:paraId="6EB36983" w14:textId="50A5F6F5" w:rsidR="00923545" w:rsidRDefault="00923545" w:rsidP="00923545">
      <w:r>
        <w:t>10. Pensa si hi hauria alguna jerarquia de directoris que fes millor la gestió d'usuaris i permisos amb els requisits que es demanen. Si és així, fes una proposta.</w:t>
      </w:r>
    </w:p>
    <w:p w14:paraId="7C31F7DC" w14:textId="77777777" w:rsidR="00923545" w:rsidRPr="00923545" w:rsidRDefault="00923545" w:rsidP="00923545"/>
    <w:p w14:paraId="0A0001A7" w14:textId="23FEAB69" w:rsidR="00923545" w:rsidRDefault="00923545" w:rsidP="00923545"/>
    <w:p w14:paraId="7C02919D" w14:textId="09993644" w:rsidR="00F3059F" w:rsidRPr="00923545" w:rsidRDefault="00923545" w:rsidP="00923545">
      <w:pPr>
        <w:tabs>
          <w:tab w:val="left" w:pos="2940"/>
        </w:tabs>
      </w:pPr>
      <w:r>
        <w:tab/>
      </w:r>
      <w:bookmarkStart w:id="0" w:name="_GoBack"/>
      <w:bookmarkEnd w:id="0"/>
    </w:p>
    <w:sectPr w:rsidR="00F3059F" w:rsidRPr="00923545" w:rsidSect="00822617">
      <w:headerReference w:type="default" r:id="rId10"/>
      <w:footerReference w:type="default" r:id="rId11"/>
      <w:pgSz w:w="11900" w:h="16840"/>
      <w:pgMar w:top="1823"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F4472" w14:textId="77777777" w:rsidR="00250122" w:rsidRDefault="00250122" w:rsidP="00822617">
      <w:pPr>
        <w:spacing w:line="240" w:lineRule="auto"/>
      </w:pPr>
      <w:r>
        <w:separator/>
      </w:r>
    </w:p>
  </w:endnote>
  <w:endnote w:type="continuationSeparator" w:id="0">
    <w:p w14:paraId="6535C32E" w14:textId="77777777" w:rsidR="00250122" w:rsidRDefault="00250122" w:rsidP="00822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E948" w14:textId="77777777" w:rsidR="00822617" w:rsidRPr="00822617" w:rsidRDefault="00822617">
    <w:pPr>
      <w:pStyle w:val="Piedepgina"/>
      <w:rPr>
        <w:sz w:val="16"/>
        <w:szCs w:val="16"/>
        <w:lang w:val="es-ES"/>
      </w:rPr>
    </w:pPr>
    <w:r w:rsidRPr="00822617">
      <w:rPr>
        <w:sz w:val="16"/>
        <w:szCs w:val="16"/>
        <w:lang w:val="es-ES"/>
      </w:rPr>
      <w:t>Vicente Monfort Salvador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15334" w14:textId="77777777" w:rsidR="00250122" w:rsidRDefault="00250122" w:rsidP="00822617">
      <w:pPr>
        <w:spacing w:line="240" w:lineRule="auto"/>
      </w:pPr>
      <w:r>
        <w:separator/>
      </w:r>
    </w:p>
  </w:footnote>
  <w:footnote w:type="continuationSeparator" w:id="0">
    <w:p w14:paraId="47BB45AE" w14:textId="77777777" w:rsidR="00250122" w:rsidRDefault="00250122" w:rsidP="008226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3457"/>
      <w:gridCol w:w="2575"/>
      <w:gridCol w:w="2420"/>
    </w:tblGrid>
    <w:tr w:rsidR="00411066" w14:paraId="2527CD4D" w14:textId="77777777" w:rsidTr="00411066">
      <w:tc>
        <w:tcPr>
          <w:tcW w:w="2829" w:type="dxa"/>
          <w:vMerge w:val="restart"/>
        </w:tcPr>
        <w:p w14:paraId="070AB8BD" w14:textId="77777777" w:rsidR="00411066" w:rsidRDefault="00411066" w:rsidP="00411066">
          <w:r>
            <w:rPr>
              <w:noProof/>
              <w:lang w:val="es-ES" w:eastAsia="es-ES"/>
            </w:rPr>
            <w:drawing>
              <wp:anchor distT="0" distB="0" distL="114300" distR="114300" simplePos="0" relativeHeight="251659264" behindDoc="0" locked="0" layoutInCell="1" allowOverlap="1" wp14:anchorId="5D1557E8" wp14:editId="16DA3E98">
                <wp:simplePos x="0" y="0"/>
                <wp:positionH relativeFrom="column">
                  <wp:posOffset>22225</wp:posOffset>
                </wp:positionH>
                <wp:positionV relativeFrom="paragraph">
                  <wp:posOffset>140970</wp:posOffset>
                </wp:positionV>
                <wp:extent cx="2058035" cy="609600"/>
                <wp:effectExtent l="0" t="0" r="0" b="0"/>
                <wp:wrapSquare wrapText="bothSides"/>
                <wp:docPr id="1" name="Imagen 1" descr="/Users/MAC/Desktop/LogoFlor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esktop/LogoFlori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035"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9" w:type="dxa"/>
          <w:vAlign w:val="center"/>
        </w:tcPr>
        <w:p w14:paraId="415DEE9F" w14:textId="4331A75A" w:rsidR="00411066" w:rsidRDefault="00923545" w:rsidP="00411066">
          <w:r>
            <w:rPr>
              <w:b/>
              <w:sz w:val="21"/>
              <w:szCs w:val="21"/>
            </w:rPr>
            <w:t>Cicle</w:t>
          </w:r>
          <w:r w:rsidR="00411066">
            <w:rPr>
              <w:b/>
              <w:sz w:val="21"/>
              <w:szCs w:val="21"/>
            </w:rPr>
            <w:tab/>
          </w:r>
          <w:r w:rsidR="00411066">
            <w:rPr>
              <w:b/>
              <w:sz w:val="21"/>
              <w:szCs w:val="21"/>
            </w:rPr>
            <w:tab/>
          </w:r>
          <w:r w:rsidR="00250122">
            <w:rPr>
              <w:b/>
              <w:sz w:val="21"/>
              <w:szCs w:val="21"/>
            </w:rPr>
            <w:t>1DAW</w:t>
          </w:r>
        </w:p>
      </w:tc>
      <w:tc>
        <w:tcPr>
          <w:tcW w:w="2830" w:type="dxa"/>
        </w:tcPr>
        <w:p w14:paraId="4B9819EF" w14:textId="03E68AE5" w:rsidR="00411066" w:rsidRDefault="00923545" w:rsidP="00411066">
          <w:r>
            <w:rPr>
              <w:b/>
              <w:sz w:val="21"/>
              <w:szCs w:val="21"/>
            </w:rPr>
            <w:t>Mòdul</w:t>
          </w:r>
          <w:r w:rsidR="00250122">
            <w:rPr>
              <w:b/>
              <w:sz w:val="21"/>
              <w:szCs w:val="21"/>
            </w:rPr>
            <w:t xml:space="preserve"> SI</w:t>
          </w:r>
        </w:p>
      </w:tc>
    </w:tr>
    <w:tr w:rsidR="00411066" w14:paraId="670FCED3" w14:textId="77777777" w:rsidTr="00411066">
      <w:tc>
        <w:tcPr>
          <w:tcW w:w="2829" w:type="dxa"/>
          <w:vMerge/>
        </w:tcPr>
        <w:p w14:paraId="02FBD6E5" w14:textId="77777777" w:rsidR="00411066" w:rsidRDefault="00411066" w:rsidP="00411066"/>
      </w:tc>
      <w:tc>
        <w:tcPr>
          <w:tcW w:w="5659" w:type="dxa"/>
          <w:gridSpan w:val="2"/>
        </w:tcPr>
        <w:p w14:paraId="126FD374" w14:textId="7806D068" w:rsidR="00411066" w:rsidRDefault="00923545" w:rsidP="00411066">
          <w:r>
            <w:rPr>
              <w:b/>
              <w:sz w:val="21"/>
              <w:szCs w:val="21"/>
            </w:rPr>
            <w:t>Bloc</w:t>
          </w:r>
          <w:r w:rsidR="00411066">
            <w:rPr>
              <w:b/>
              <w:sz w:val="21"/>
              <w:szCs w:val="21"/>
            </w:rPr>
            <w:t xml:space="preserve"> </w:t>
          </w:r>
          <w:r w:rsidR="00411066">
            <w:rPr>
              <w:b/>
              <w:sz w:val="21"/>
              <w:szCs w:val="21"/>
            </w:rPr>
            <w:tab/>
          </w:r>
          <w:r>
            <w:rPr>
              <w:b/>
              <w:sz w:val="21"/>
              <w:szCs w:val="21"/>
            </w:rPr>
            <w:t xml:space="preserve">          </w:t>
          </w:r>
          <w:r w:rsidR="00250122">
            <w:rPr>
              <w:b/>
              <w:sz w:val="21"/>
              <w:szCs w:val="21"/>
            </w:rPr>
            <w:t>Tema 4</w:t>
          </w:r>
        </w:p>
      </w:tc>
    </w:tr>
    <w:tr w:rsidR="00411066" w14:paraId="62F27864" w14:textId="77777777" w:rsidTr="00411066">
      <w:tc>
        <w:tcPr>
          <w:tcW w:w="2829" w:type="dxa"/>
          <w:vMerge/>
        </w:tcPr>
        <w:p w14:paraId="647E62A5" w14:textId="77777777" w:rsidR="00411066" w:rsidRDefault="00411066" w:rsidP="00411066"/>
      </w:tc>
      <w:tc>
        <w:tcPr>
          <w:tcW w:w="5659" w:type="dxa"/>
          <w:gridSpan w:val="2"/>
        </w:tcPr>
        <w:p w14:paraId="5F9B46A8" w14:textId="2CC22B41" w:rsidR="00411066" w:rsidRDefault="00923545" w:rsidP="00923545">
          <w:r>
            <w:rPr>
              <w:b/>
              <w:sz w:val="21"/>
              <w:szCs w:val="21"/>
            </w:rPr>
            <w:t>Activitat</w:t>
          </w:r>
          <w:r w:rsidR="00411066">
            <w:rPr>
              <w:b/>
              <w:sz w:val="21"/>
              <w:szCs w:val="21"/>
            </w:rPr>
            <w:tab/>
          </w:r>
          <w:r>
            <w:rPr>
              <w:b/>
              <w:sz w:val="21"/>
              <w:szCs w:val="21"/>
            </w:rPr>
            <w:t>T4L2</w:t>
          </w:r>
        </w:p>
      </w:tc>
    </w:tr>
    <w:tr w:rsidR="00411066" w14:paraId="1307757D" w14:textId="77777777" w:rsidTr="00D90991">
      <w:trPr>
        <w:trHeight w:val="288"/>
      </w:trPr>
      <w:tc>
        <w:tcPr>
          <w:tcW w:w="2829" w:type="dxa"/>
          <w:vMerge/>
        </w:tcPr>
        <w:p w14:paraId="0B017A9C" w14:textId="77777777" w:rsidR="00411066" w:rsidRDefault="00411066" w:rsidP="00411066"/>
      </w:tc>
      <w:tc>
        <w:tcPr>
          <w:tcW w:w="5659" w:type="dxa"/>
          <w:gridSpan w:val="2"/>
        </w:tcPr>
        <w:p w14:paraId="52C963D3" w14:textId="1E1047E8" w:rsidR="00411066" w:rsidRDefault="00923545" w:rsidP="00411066">
          <w:r>
            <w:rPr>
              <w:b/>
              <w:sz w:val="21"/>
              <w:szCs w:val="21"/>
            </w:rPr>
            <w:t>Nom</w:t>
          </w:r>
          <w:r w:rsidR="00411066">
            <w:rPr>
              <w:b/>
              <w:sz w:val="21"/>
              <w:szCs w:val="21"/>
            </w:rPr>
            <w:tab/>
          </w:r>
        </w:p>
      </w:tc>
    </w:tr>
  </w:tbl>
  <w:p w14:paraId="2032FC1A" w14:textId="77777777" w:rsidR="00822617" w:rsidRPr="00822617" w:rsidRDefault="00822617" w:rsidP="00411066">
    <w:pPr>
      <w:pStyle w:val="Encabezado"/>
      <w:tabs>
        <w:tab w:val="clear" w:pos="4252"/>
        <w:tab w:val="left" w:pos="3686"/>
      </w:tabs>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314F2"/>
    <w:multiLevelType w:val="hybridMultilevel"/>
    <w:tmpl w:val="E80C98D0"/>
    <w:lvl w:ilvl="0" w:tplc="9F7A91FE">
      <w:start w:val="1"/>
      <w:numFmt w:val="decimal"/>
      <w:pStyle w:val="Ttulo1"/>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B5416CB"/>
    <w:multiLevelType w:val="multilevel"/>
    <w:tmpl w:val="D6647784"/>
    <w:lvl w:ilvl="0">
      <w:start w:val="1"/>
      <w:numFmt w:val="decimal"/>
      <w:lvlText w:val="%1."/>
      <w:lvlJc w:val="left"/>
      <w:pPr>
        <w:ind w:left="-360" w:hanging="360"/>
      </w:pPr>
      <w:rPr>
        <w:rFonts w:hint="default"/>
      </w:rPr>
    </w:lvl>
    <w:lvl w:ilvl="1">
      <w:start w:val="1"/>
      <w:numFmt w:val="decimal"/>
      <w:pStyle w:val="Ttulo2"/>
      <w:lvlText w:val="%1.%2."/>
      <w:lvlJc w:val="left"/>
      <w:pPr>
        <w:ind w:left="72" w:hanging="432"/>
      </w:pPr>
      <w:rPr>
        <w:rFonts w:hint="default"/>
      </w:rPr>
    </w:lvl>
    <w:lvl w:ilvl="2">
      <w:start w:val="1"/>
      <w:numFmt w:val="decimal"/>
      <w:lvlText w:val="%1.%2.%3."/>
      <w:lvlJc w:val="left"/>
      <w:pPr>
        <w:tabs>
          <w:tab w:val="num" w:pos="113"/>
        </w:tabs>
        <w:ind w:left="1134" w:hanging="113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 w15:restartNumberingAfterBreak="0">
    <w:nsid w:val="60851A2A"/>
    <w:multiLevelType w:val="multilevel"/>
    <w:tmpl w:val="B40A5FDE"/>
    <w:styleLink w:val="Estilo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22"/>
    <w:rsid w:val="00182BF8"/>
    <w:rsid w:val="001E3BA6"/>
    <w:rsid w:val="00216761"/>
    <w:rsid w:val="00225BF4"/>
    <w:rsid w:val="00241F4B"/>
    <w:rsid w:val="00250122"/>
    <w:rsid w:val="002D51EC"/>
    <w:rsid w:val="00411066"/>
    <w:rsid w:val="005763E1"/>
    <w:rsid w:val="006A1625"/>
    <w:rsid w:val="00725ED8"/>
    <w:rsid w:val="007B6391"/>
    <w:rsid w:val="00822617"/>
    <w:rsid w:val="00923545"/>
    <w:rsid w:val="00AC138A"/>
    <w:rsid w:val="00CC17D4"/>
    <w:rsid w:val="00D90991"/>
    <w:rsid w:val="00E74ADC"/>
    <w:rsid w:val="00F3059F"/>
    <w:rsid w:val="00F97F9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8C7B3C"/>
  <w15:chartTrackingRefBased/>
  <w15:docId w15:val="{B7C6973D-4E07-47F7-9182-907A6697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ED8"/>
    <w:pPr>
      <w:spacing w:after="120" w:line="360" w:lineRule="auto"/>
      <w:jc w:val="both"/>
    </w:pPr>
    <w:rPr>
      <w:rFonts w:ascii="Verdana" w:hAnsi="Verdana"/>
      <w:sz w:val="20"/>
    </w:rPr>
  </w:style>
  <w:style w:type="paragraph" w:styleId="Ttulo1">
    <w:name w:val="heading 1"/>
    <w:basedOn w:val="Normal"/>
    <w:next w:val="Normal"/>
    <w:link w:val="Ttulo1Car"/>
    <w:autoRedefine/>
    <w:uiPriority w:val="9"/>
    <w:qFormat/>
    <w:rsid w:val="006A1625"/>
    <w:pPr>
      <w:keepNext/>
      <w:keepLines/>
      <w:numPr>
        <w:numId w:val="1"/>
      </w:numPr>
      <w:spacing w:before="1800"/>
      <w:ind w:left="714" w:hanging="357"/>
      <w:jc w:val="right"/>
      <w:outlineLvl w:val="0"/>
    </w:pPr>
    <w:rPr>
      <w:rFonts w:eastAsiaTheme="majorEastAsia" w:cstheme="majorBidi"/>
      <w:b/>
      <w:sz w:val="48"/>
      <w:szCs w:val="32"/>
    </w:rPr>
  </w:style>
  <w:style w:type="paragraph" w:styleId="Ttulo2">
    <w:name w:val="heading 2"/>
    <w:basedOn w:val="Normal"/>
    <w:next w:val="Normal"/>
    <w:link w:val="Ttulo2Car"/>
    <w:autoRedefine/>
    <w:uiPriority w:val="9"/>
    <w:unhideWhenUsed/>
    <w:qFormat/>
    <w:rsid w:val="00F97F9C"/>
    <w:pPr>
      <w:keepNext/>
      <w:keepLines/>
      <w:numPr>
        <w:ilvl w:val="1"/>
        <w:numId w:val="3"/>
      </w:numPr>
      <w:spacing w:before="240"/>
      <w:outlineLvl w:val="1"/>
    </w:pPr>
    <w:rPr>
      <w:rFonts w:eastAsiaTheme="majorEastAsia" w:cstheme="majorBidi"/>
      <w:b/>
      <w:szCs w:val="26"/>
    </w:rPr>
  </w:style>
  <w:style w:type="paragraph" w:styleId="Ttulo3">
    <w:name w:val="heading 3"/>
    <w:basedOn w:val="Ttulo2"/>
    <w:next w:val="Normal"/>
    <w:link w:val="Ttulo3Car"/>
    <w:autoRedefine/>
    <w:uiPriority w:val="9"/>
    <w:unhideWhenUsed/>
    <w:qFormat/>
    <w:rsid w:val="00F97F9C"/>
    <w:pPr>
      <w:numPr>
        <w:ilvl w:val="0"/>
        <w:numId w:val="0"/>
      </w:numPr>
      <w:spacing w:after="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625"/>
    <w:rPr>
      <w:rFonts w:ascii="Arial" w:eastAsiaTheme="majorEastAsia" w:hAnsi="Arial" w:cstheme="majorBidi"/>
      <w:b/>
      <w:sz w:val="48"/>
      <w:szCs w:val="32"/>
    </w:rPr>
  </w:style>
  <w:style w:type="character" w:customStyle="1" w:styleId="Ttulo2Car">
    <w:name w:val="Título 2 Car"/>
    <w:basedOn w:val="Fuentedeprrafopredeter"/>
    <w:link w:val="Ttulo2"/>
    <w:uiPriority w:val="9"/>
    <w:rsid w:val="00F97F9C"/>
    <w:rPr>
      <w:rFonts w:ascii="Arial" w:eastAsiaTheme="majorEastAsia" w:hAnsi="Arial" w:cstheme="majorBidi"/>
      <w:b/>
      <w:szCs w:val="26"/>
    </w:rPr>
  </w:style>
  <w:style w:type="paragraph" w:styleId="Descripcin">
    <w:name w:val="caption"/>
    <w:basedOn w:val="Normal"/>
    <w:next w:val="Normal"/>
    <w:autoRedefine/>
    <w:uiPriority w:val="35"/>
    <w:unhideWhenUsed/>
    <w:qFormat/>
    <w:rsid w:val="007B6391"/>
    <w:pPr>
      <w:spacing w:after="360" w:line="240" w:lineRule="auto"/>
      <w:ind w:left="567" w:hanging="567"/>
    </w:pPr>
    <w:rPr>
      <w:iCs/>
      <w:szCs w:val="18"/>
    </w:rPr>
  </w:style>
  <w:style w:type="character" w:customStyle="1" w:styleId="Ttulo3Car">
    <w:name w:val="Título 3 Car"/>
    <w:basedOn w:val="Fuentedeprrafopredeter"/>
    <w:link w:val="Ttulo3"/>
    <w:uiPriority w:val="9"/>
    <w:rsid w:val="00225BF4"/>
    <w:rPr>
      <w:rFonts w:ascii="Arial" w:eastAsiaTheme="majorEastAsia" w:hAnsi="Arial" w:cstheme="majorBidi"/>
      <w:szCs w:val="26"/>
    </w:rPr>
  </w:style>
  <w:style w:type="numbering" w:customStyle="1" w:styleId="Estilo2">
    <w:name w:val="Estilo2"/>
    <w:basedOn w:val="Sinlista"/>
    <w:uiPriority w:val="99"/>
    <w:rsid w:val="00E74ADC"/>
    <w:pPr>
      <w:numPr>
        <w:numId w:val="10"/>
      </w:numPr>
    </w:pPr>
  </w:style>
  <w:style w:type="paragraph" w:styleId="Encabezado">
    <w:name w:val="header"/>
    <w:basedOn w:val="Normal"/>
    <w:link w:val="EncabezadoCar"/>
    <w:uiPriority w:val="99"/>
    <w:unhideWhenUsed/>
    <w:rsid w:val="0082261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2617"/>
    <w:rPr>
      <w:rFonts w:ascii="Arial" w:hAnsi="Arial"/>
    </w:rPr>
  </w:style>
  <w:style w:type="paragraph" w:styleId="Piedepgina">
    <w:name w:val="footer"/>
    <w:basedOn w:val="Normal"/>
    <w:link w:val="PiedepginaCar"/>
    <w:uiPriority w:val="99"/>
    <w:unhideWhenUsed/>
    <w:rsid w:val="0082261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2617"/>
    <w:rPr>
      <w:rFonts w:ascii="Arial" w:hAnsi="Arial"/>
    </w:rPr>
  </w:style>
  <w:style w:type="table" w:styleId="Tablaconcuadrcula">
    <w:name w:val="Table Grid"/>
    <w:basedOn w:val="Tablanormal"/>
    <w:uiPriority w:val="39"/>
    <w:rsid w:val="00411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ente\OneDrive%20-%20Grupo%20Florida\FLORIDA\19-20\Plantillas\Plantilla_Tare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D384AE386714F449278D885434A9404" ma:contentTypeVersion="11" ma:contentTypeDescription="Crear nuevo documento." ma:contentTypeScope="" ma:versionID="b12db905aa646fbc4ccd28e3de3c9d5b">
  <xsd:schema xmlns:xsd="http://www.w3.org/2001/XMLSchema" xmlns:xs="http://www.w3.org/2001/XMLSchema" xmlns:p="http://schemas.microsoft.com/office/2006/metadata/properties" xmlns:ns3="c768c2a1-6ad6-4d52-b53c-fb68000d7c06" xmlns:ns4="68c0cfbd-05e1-492d-a357-4346a7046869" targetNamespace="http://schemas.microsoft.com/office/2006/metadata/properties" ma:root="true" ma:fieldsID="c6f0db54ee2ecf0fc94db16aa137e38d" ns3:_="" ns4:_="">
    <xsd:import namespace="c768c2a1-6ad6-4d52-b53c-fb68000d7c06"/>
    <xsd:import namespace="68c0cfbd-05e1-492d-a357-4346a70468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8c2a1-6ad6-4d52-b53c-fb68000d7c06"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0cfbd-05e1-492d-a357-4346a70468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FA5BCD-54B6-4D26-BB6B-D2DE7BCBE480}">
  <ds:schemaRefs>
    <ds:schemaRef ds:uri="http://schemas.microsoft.com/office/2006/metadata/properties"/>
    <ds:schemaRef ds:uri="http://schemas.microsoft.com/office/2006/documentManagement/types"/>
    <ds:schemaRef ds:uri="c768c2a1-6ad6-4d52-b53c-fb68000d7c06"/>
    <ds:schemaRef ds:uri="http://purl.org/dc/dcmitype/"/>
    <ds:schemaRef ds:uri="http://schemas.microsoft.com/office/infopath/2007/PartnerControls"/>
    <ds:schemaRef ds:uri="http://schemas.openxmlformats.org/package/2006/metadata/core-properties"/>
    <ds:schemaRef ds:uri="http://purl.org/dc/elements/1.1/"/>
    <ds:schemaRef ds:uri="68c0cfbd-05e1-492d-a357-4346a7046869"/>
    <ds:schemaRef ds:uri="http://www.w3.org/XML/1998/namespace"/>
    <ds:schemaRef ds:uri="http://purl.org/dc/terms/"/>
  </ds:schemaRefs>
</ds:datastoreItem>
</file>

<file path=customXml/itemProps2.xml><?xml version="1.0" encoding="utf-8"?>
<ds:datastoreItem xmlns:ds="http://schemas.openxmlformats.org/officeDocument/2006/customXml" ds:itemID="{0F5B4020-F476-4C34-86D9-0F65E4DD82F8}">
  <ds:schemaRefs>
    <ds:schemaRef ds:uri="http://schemas.microsoft.com/sharepoint/v3/contenttype/forms"/>
  </ds:schemaRefs>
</ds:datastoreItem>
</file>

<file path=customXml/itemProps3.xml><?xml version="1.0" encoding="utf-8"?>
<ds:datastoreItem xmlns:ds="http://schemas.openxmlformats.org/officeDocument/2006/customXml" ds:itemID="{0081C217-5ED0-4A93-91F4-12C350CEC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8c2a1-6ad6-4d52-b53c-fb68000d7c06"/>
    <ds:schemaRef ds:uri="68c0cfbd-05e1-492d-a357-4346a70468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Plantilla_Tareas</Template>
  <TotalTime>16</TotalTime>
  <Pages>2</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dc:creator>
  <cp:keywords/>
  <dc:description/>
  <cp:lastModifiedBy>Vicente Monfort Salvador</cp:lastModifiedBy>
  <cp:revision>4</cp:revision>
  <dcterms:created xsi:type="dcterms:W3CDTF">2019-12-09T06:52:00Z</dcterms:created>
  <dcterms:modified xsi:type="dcterms:W3CDTF">2021-12-10T11:09:00Z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0x0101005D384AE386714F449278D885434A9404</vt:lpwstr>
  </property>
</Properties>
</file>