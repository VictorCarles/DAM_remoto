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1A37" w14:textId="77777777" w:rsidR="00EB4284" w:rsidRPr="00EA4AAD" w:rsidRDefault="00EB4284" w:rsidP="00CC2397">
      <w:pPr>
        <w:rPr>
          <w:u w:val="single"/>
        </w:rPr>
      </w:pPr>
      <w:r w:rsidRPr="00EA4AAD">
        <w:rPr>
          <w:u w:val="single"/>
          <w:lang w:val="ca"/>
        </w:rPr>
        <w:t>PROCÉS DE DESENVOLUPAMENT</w:t>
      </w:r>
    </w:p>
    <w:p w14:paraId="79096FF7" w14:textId="77777777" w:rsidR="00EB4284" w:rsidRPr="00EA4AAD" w:rsidRDefault="00EB4284" w:rsidP="00CC2397">
      <w:pPr>
        <w:rPr>
          <w:u w:val="single"/>
        </w:rPr>
      </w:pPr>
      <w:r w:rsidRPr="00EA4AAD">
        <w:rPr>
          <w:u w:val="single"/>
          <w:lang w:val="ca"/>
        </w:rPr>
        <w:t>Objectius</w:t>
      </w:r>
    </w:p>
    <w:p w14:paraId="7A195B93" w14:textId="77777777" w:rsidR="00EB4284" w:rsidRDefault="00EB4284" w:rsidP="00CC2397">
      <w:r>
        <w:rPr>
          <w:lang w:val="ca"/>
        </w:rPr>
        <w:t>Conèixer els fonaments sintàctics de Shell Scripts</w:t>
      </w:r>
    </w:p>
    <w:p w14:paraId="39DB188E" w14:textId="77777777" w:rsidR="00EB4284" w:rsidRDefault="00EB4284" w:rsidP="00CC2397">
      <w:r>
        <w:rPr>
          <w:lang w:val="ca"/>
        </w:rPr>
        <w:t>Utilitzar les estructures d'entrada/sortida en el desenvolupament de Shell Scripts</w:t>
      </w:r>
    </w:p>
    <w:p w14:paraId="2549C6B2" w14:textId="77777777" w:rsidR="00EB4284" w:rsidRDefault="00EB4284" w:rsidP="00CC2397">
      <w:r>
        <w:rPr>
          <w:lang w:val="ca"/>
        </w:rPr>
        <w:t>Utilitzar les estructures de comparació/repetició en el desenvolupament de Shell Scripts</w:t>
      </w:r>
    </w:p>
    <w:p w14:paraId="1A585C9B" w14:textId="77777777" w:rsidR="00EB4284" w:rsidRDefault="00EB4284" w:rsidP="00CC2397">
      <w:r>
        <w:rPr>
          <w:lang w:val="ca"/>
        </w:rPr>
        <w:t>Desenvolupar Shell Scripts bàsics per a l' automatització de tasques</w:t>
      </w:r>
    </w:p>
    <w:p w14:paraId="4AE553CA" w14:textId="77777777" w:rsidR="00EB4284" w:rsidRPr="00EA4AAD" w:rsidRDefault="00EB4284" w:rsidP="00CC2397">
      <w:pPr>
        <w:rPr>
          <w:u w:val="single"/>
          <w:lang w:val="en-GB"/>
        </w:rPr>
      </w:pPr>
      <w:r w:rsidRPr="00EA4AAD">
        <w:rPr>
          <w:u w:val="single"/>
          <w:lang w:val="ca"/>
        </w:rPr>
        <w:t>Referències:</w:t>
      </w:r>
    </w:p>
    <w:p w14:paraId="5ACC5009" w14:textId="77777777" w:rsidR="00EB4284" w:rsidRDefault="00EB4284" w:rsidP="00CC2397">
      <w:r w:rsidRPr="00EA4AAD">
        <w:rPr>
          <w:lang w:val="ca"/>
        </w:rPr>
        <w:t xml:space="preserve">A. Robbins, N. </w:t>
      </w:r>
      <w:proofErr w:type="spellStart"/>
      <w:r w:rsidRPr="00EA4AAD">
        <w:rPr>
          <w:lang w:val="ca"/>
        </w:rPr>
        <w:t>Beebe</w:t>
      </w:r>
      <w:proofErr w:type="spellEnd"/>
      <w:r w:rsidRPr="00EA4AAD">
        <w:rPr>
          <w:lang w:val="ca"/>
        </w:rPr>
        <w:t xml:space="preserve">. 2005.Classic Shell </w:t>
      </w:r>
      <w:proofErr w:type="spellStart"/>
      <w:r w:rsidRPr="00EA4AAD">
        <w:rPr>
          <w:lang w:val="ca"/>
        </w:rPr>
        <w:t>Scripting</w:t>
      </w:r>
      <w:proofErr w:type="spellEnd"/>
      <w:r w:rsidRPr="00EA4AAD">
        <w:rPr>
          <w:lang w:val="ca"/>
        </w:rPr>
        <w:t xml:space="preserve">. </w:t>
      </w:r>
      <w:proofErr w:type="spellStart"/>
      <w:r>
        <w:rPr>
          <w:lang w:val="ca"/>
        </w:rPr>
        <w:t>O'Reilly</w:t>
      </w:r>
      <w:proofErr w:type="spellEnd"/>
    </w:p>
    <w:p w14:paraId="069C37E1" w14:textId="77777777" w:rsidR="00EB4284" w:rsidRPr="00EA4AAD" w:rsidRDefault="00EB4284" w:rsidP="00265F9E">
      <w:pPr>
        <w:rPr>
          <w:u w:val="single"/>
        </w:rPr>
      </w:pPr>
      <w:r w:rsidRPr="00EA4AAD">
        <w:rPr>
          <w:u w:val="single"/>
          <w:lang w:val="ca"/>
        </w:rPr>
        <w:t>Passos a seguir</w:t>
      </w:r>
    </w:p>
    <w:p w14:paraId="32187773" w14:textId="022E2365" w:rsidR="00EB4284" w:rsidRDefault="00EB4284" w:rsidP="00265F9E">
      <w:r>
        <w:rPr>
          <w:lang w:val="ca"/>
        </w:rPr>
        <w:t xml:space="preserve">1. Escriu un script que </w:t>
      </w:r>
      <w:proofErr w:type="spellStart"/>
      <w:r>
        <w:rPr>
          <w:lang w:val="ca"/>
        </w:rPr>
        <w:t>demane</w:t>
      </w:r>
      <w:proofErr w:type="spellEnd"/>
      <w:r>
        <w:rPr>
          <w:lang w:val="ca"/>
        </w:rPr>
        <w:t xml:space="preserve"> a l'usuari dos valors, mostrant un missatge de quin és el més gran o de si són iguals.</w:t>
      </w:r>
    </w:p>
    <w:p w14:paraId="15E7045C" w14:textId="637EEEE4" w:rsidR="00EB4284" w:rsidRDefault="00EB4284" w:rsidP="000F76AD">
      <w:r>
        <w:rPr>
          <w:lang w:val="ca"/>
        </w:rPr>
        <w:t xml:space="preserve">2. Escriu un script que </w:t>
      </w:r>
      <w:proofErr w:type="spellStart"/>
      <w:r>
        <w:rPr>
          <w:lang w:val="ca"/>
        </w:rPr>
        <w:t>demane</w:t>
      </w:r>
      <w:proofErr w:type="spellEnd"/>
      <w:r>
        <w:rPr>
          <w:lang w:val="ca"/>
        </w:rPr>
        <w:t xml:space="preserve"> a l'usuari un valor major de 0 i </w:t>
      </w:r>
      <w:proofErr w:type="spellStart"/>
      <w:r>
        <w:rPr>
          <w:lang w:val="ca"/>
        </w:rPr>
        <w:t>mostr</w:t>
      </w:r>
      <w:r w:rsidR="006B33E1">
        <w:rPr>
          <w:lang w:val="ca"/>
        </w:rPr>
        <w:t>e</w:t>
      </w:r>
      <w:proofErr w:type="spellEnd"/>
      <w:r>
        <w:rPr>
          <w:lang w:val="ca"/>
        </w:rPr>
        <w:t xml:space="preserve"> un missatge indicant si és parell o senar.</w:t>
      </w:r>
    </w:p>
    <w:p w14:paraId="1EEA987E" w14:textId="2A3EF86F" w:rsidR="006B33E1" w:rsidRDefault="006B33E1" w:rsidP="007B6079">
      <w:r>
        <w:rPr>
          <w:lang w:val="ca"/>
        </w:rPr>
        <w:t xml:space="preserve">3. Escriu un script que </w:t>
      </w:r>
      <w:proofErr w:type="spellStart"/>
      <w:r>
        <w:rPr>
          <w:lang w:val="ca"/>
        </w:rPr>
        <w:t>demane</w:t>
      </w:r>
      <w:proofErr w:type="spellEnd"/>
      <w:r>
        <w:rPr>
          <w:lang w:val="ca"/>
        </w:rPr>
        <w:t xml:space="preserve"> a l'usuari una nota i </w:t>
      </w:r>
      <w:proofErr w:type="spellStart"/>
      <w:r>
        <w:rPr>
          <w:lang w:val="ca"/>
        </w:rPr>
        <w:t>mostre</w:t>
      </w:r>
      <w:proofErr w:type="spellEnd"/>
      <w:r>
        <w:rPr>
          <w:lang w:val="ca"/>
        </w:rPr>
        <w:t xml:space="preserve"> un missatge de la qualificació que té (suspès, aprovat, bé, notable o </w:t>
      </w:r>
      <w:proofErr w:type="spellStart"/>
      <w:r>
        <w:rPr>
          <w:lang w:val="ca"/>
        </w:rPr>
        <w:t>excelent</w:t>
      </w:r>
      <w:proofErr w:type="spellEnd"/>
      <w:r>
        <w:rPr>
          <w:lang w:val="ca"/>
        </w:rPr>
        <w:t>).</w:t>
      </w:r>
    </w:p>
    <w:p w14:paraId="6FFDD85C" w14:textId="0D8C4DE2" w:rsidR="006B33E1" w:rsidRDefault="006B33E1" w:rsidP="00CC055D">
      <w:r>
        <w:rPr>
          <w:lang w:val="ca"/>
        </w:rPr>
        <w:t xml:space="preserve">4. Escriu un script que </w:t>
      </w:r>
      <w:proofErr w:type="spellStart"/>
      <w:r>
        <w:rPr>
          <w:lang w:val="ca"/>
        </w:rPr>
        <w:t>demane</w:t>
      </w:r>
      <w:proofErr w:type="spellEnd"/>
      <w:r>
        <w:rPr>
          <w:lang w:val="ca"/>
        </w:rPr>
        <w:t xml:space="preserve"> a l'usuari un valor més gran que 0 i </w:t>
      </w:r>
      <w:proofErr w:type="spellStart"/>
      <w:r>
        <w:rPr>
          <w:lang w:val="ca"/>
        </w:rPr>
        <w:t>mostre</w:t>
      </w:r>
      <w:proofErr w:type="spellEnd"/>
      <w:r>
        <w:rPr>
          <w:lang w:val="ca"/>
        </w:rPr>
        <w:t xml:space="preserve"> el llistat de números que van des de 0 fins a aquest valor.</w:t>
      </w:r>
    </w:p>
    <w:p w14:paraId="659FCC37" w14:textId="75B7D465" w:rsidR="006B33E1" w:rsidRDefault="006B33E1" w:rsidP="00930DCE">
      <w:r>
        <w:rPr>
          <w:lang w:val="ca"/>
        </w:rPr>
        <w:t xml:space="preserve">5. Escriu un script que </w:t>
      </w:r>
      <w:proofErr w:type="spellStart"/>
      <w:r>
        <w:rPr>
          <w:lang w:val="ca"/>
        </w:rPr>
        <w:t>demane</w:t>
      </w:r>
      <w:proofErr w:type="spellEnd"/>
      <w:r>
        <w:rPr>
          <w:lang w:val="ca"/>
        </w:rPr>
        <w:t xml:space="preserve"> a l'usuari un valor fins que introdueixi el 0. Quan l' usuari introdueixi el 0, es mostrarà un missatge que </w:t>
      </w:r>
      <w:proofErr w:type="spellStart"/>
      <w:r>
        <w:rPr>
          <w:lang w:val="ca"/>
        </w:rPr>
        <w:t>mostre</w:t>
      </w:r>
      <w:proofErr w:type="spellEnd"/>
      <w:r>
        <w:rPr>
          <w:lang w:val="ca"/>
        </w:rPr>
        <w:t xml:space="preserve"> la suma total de valors introduïts així com el valor mitjà.</w:t>
      </w:r>
    </w:p>
    <w:p w14:paraId="2E752753" w14:textId="5DB3FB0C" w:rsidR="006B33E1" w:rsidRDefault="006B33E1" w:rsidP="005B7135">
      <w:r>
        <w:rPr>
          <w:lang w:val="ca"/>
        </w:rPr>
        <w:t xml:space="preserve">6. Escriu un script que </w:t>
      </w:r>
      <w:proofErr w:type="spellStart"/>
      <w:r>
        <w:rPr>
          <w:lang w:val="ca"/>
        </w:rPr>
        <w:t>demane</w:t>
      </w:r>
      <w:proofErr w:type="spellEnd"/>
      <w:r>
        <w:rPr>
          <w:lang w:val="ca"/>
        </w:rPr>
        <w:t xml:space="preserve"> a l'usuari la quantitat de litres d'aigua consumits i </w:t>
      </w:r>
      <w:proofErr w:type="spellStart"/>
      <w:r>
        <w:rPr>
          <w:lang w:val="ca"/>
        </w:rPr>
        <w:t>mostre</w:t>
      </w:r>
      <w:proofErr w:type="spellEnd"/>
      <w:r>
        <w:rPr>
          <w:lang w:val="ca"/>
        </w:rPr>
        <w:t xml:space="preserve"> el cost total, atenent les següents indicacions:</w:t>
      </w:r>
    </w:p>
    <w:p w14:paraId="5FFA73B5" w14:textId="77777777" w:rsidR="006B33E1" w:rsidRDefault="006B33E1" w:rsidP="00B257A8">
      <w:r>
        <w:rPr>
          <w:lang w:val="ca"/>
        </w:rPr>
        <w:t>Els primers 50 litres costa 20 euros. Els restants fins a 200 litres costa a 20 cèntims el litre. Els restants costa a 10 cèntims el litre.</w:t>
      </w:r>
    </w:p>
    <w:p w14:paraId="4685E386" w14:textId="77777777" w:rsidR="006B33E1" w:rsidRDefault="006B33E1" w:rsidP="004E080C">
      <w:r>
        <w:rPr>
          <w:lang w:val="ca"/>
        </w:rPr>
        <w:t>El script ha de funcionar bé amb qualsevol valor més gran que 0.</w:t>
      </w:r>
    </w:p>
    <w:p w14:paraId="1C63359A" w14:textId="5DE1D868" w:rsidR="006B33E1" w:rsidRDefault="006B33E1" w:rsidP="0076701A">
      <w:r>
        <w:rPr>
          <w:lang w:val="ca"/>
        </w:rPr>
        <w:t xml:space="preserve">7. Escriu un script que </w:t>
      </w:r>
      <w:proofErr w:type="spellStart"/>
      <w:r>
        <w:rPr>
          <w:lang w:val="ca"/>
        </w:rPr>
        <w:t>demane</w:t>
      </w:r>
      <w:proofErr w:type="spellEnd"/>
      <w:r>
        <w:rPr>
          <w:lang w:val="ca"/>
        </w:rPr>
        <w:t xml:space="preserve"> a l'usuari un valor del dia numèric del mes (d'1 a 30) i mostri per pantalla quin dia de la setmana és, assumint que el dia 1 és dilluns. Per </w:t>
      </w:r>
      <w:r>
        <w:rPr>
          <w:lang w:val="ca"/>
        </w:rPr>
        <w:lastRenderedPageBreak/>
        <w:t>a qualsevol valor introduït fora del rang, es mostrarà un missatge i es tornarà a demanar.</w:t>
      </w:r>
    </w:p>
    <w:p w14:paraId="79441134" w14:textId="27E31C37" w:rsidR="006B33E1" w:rsidRDefault="006B33E1" w:rsidP="00374BCA">
      <w:r>
        <w:rPr>
          <w:lang w:val="ca"/>
        </w:rPr>
        <w:t xml:space="preserve">Es lliurarà un enllaç a un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en GitHub que continga els scripts de cada exercici.</w:t>
      </w:r>
    </w:p>
    <w:p w14:paraId="0359D809" w14:textId="7F093003" w:rsidR="00EA4AAD" w:rsidRDefault="006B33E1" w:rsidP="00EA4AAD">
      <w:r>
        <w:t xml:space="preserve">El </w:t>
      </w:r>
      <w:proofErr w:type="spellStart"/>
      <w:r>
        <w:t>repositori</w:t>
      </w:r>
      <w:proofErr w:type="spellEnd"/>
      <w:r>
        <w:t xml:space="preserve"> ha de ser </w:t>
      </w:r>
      <w:proofErr w:type="spellStart"/>
      <w:r>
        <w:t>privat</w:t>
      </w:r>
      <w:proofErr w:type="spellEnd"/>
      <w:r>
        <w:t xml:space="preserve"> i </w:t>
      </w:r>
      <w:proofErr w:type="spellStart"/>
      <w:r>
        <w:t>jo</w:t>
      </w:r>
      <w:proofErr w:type="spellEnd"/>
      <w:r>
        <w:t xml:space="preserve"> he </w:t>
      </w:r>
      <w:proofErr w:type="spellStart"/>
      <w:r>
        <w:t>d’estar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colaborador.</w:t>
      </w:r>
    </w:p>
    <w:sectPr w:rsidR="00EA4AAD" w:rsidSect="00822617">
      <w:headerReference w:type="default" r:id="rId10"/>
      <w:footerReference w:type="default" r:id="rId11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075C4" w14:textId="77777777" w:rsidR="00EA4AAD" w:rsidRDefault="00EA4AAD" w:rsidP="00822617">
      <w:pPr>
        <w:spacing w:line="240" w:lineRule="auto"/>
      </w:pPr>
      <w:r>
        <w:separator/>
      </w:r>
    </w:p>
  </w:endnote>
  <w:endnote w:type="continuationSeparator" w:id="0">
    <w:p w14:paraId="7BBE66E4" w14:textId="77777777" w:rsidR="00EA4AAD" w:rsidRDefault="00EA4AAD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297C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E1741" w14:textId="77777777" w:rsidR="00EA4AAD" w:rsidRDefault="00EA4AAD" w:rsidP="00822617">
      <w:pPr>
        <w:spacing w:line="240" w:lineRule="auto"/>
      </w:pPr>
      <w:r>
        <w:separator/>
      </w:r>
    </w:p>
  </w:footnote>
  <w:footnote w:type="continuationSeparator" w:id="0">
    <w:p w14:paraId="18AF07FA" w14:textId="77777777" w:rsidR="00EA4AAD" w:rsidRDefault="00EA4AAD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12"/>
      <w:gridCol w:w="2483"/>
    </w:tblGrid>
    <w:tr w:rsidR="00411066" w14:paraId="3011D09E" w14:textId="77777777" w:rsidTr="00411066">
      <w:tc>
        <w:tcPr>
          <w:tcW w:w="2829" w:type="dxa"/>
          <w:vMerge w:val="restart"/>
        </w:tcPr>
        <w:p w14:paraId="50E5A810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60248828" wp14:editId="74883D72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56D5D29" w14:textId="627664AE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EB4284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 w:rsidR="00EA4AAD">
            <w:rPr>
              <w:b/>
              <w:sz w:val="21"/>
              <w:szCs w:val="21"/>
            </w:rPr>
            <w:t>1DAW</w:t>
          </w:r>
        </w:p>
      </w:tc>
      <w:tc>
        <w:tcPr>
          <w:tcW w:w="2830" w:type="dxa"/>
        </w:tcPr>
        <w:p w14:paraId="1F9B9E3A" w14:textId="3EF6D894" w:rsidR="00411066" w:rsidRDefault="00411066" w:rsidP="00411066">
          <w:proofErr w:type="spellStart"/>
          <w:r w:rsidRPr="00822617">
            <w:rPr>
              <w:b/>
              <w:sz w:val="21"/>
              <w:szCs w:val="21"/>
            </w:rPr>
            <w:t>M</w:t>
          </w:r>
          <w:r w:rsidR="00EB4284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proofErr w:type="spellEnd"/>
          <w:r w:rsidR="00EA4AAD">
            <w:rPr>
              <w:b/>
              <w:sz w:val="21"/>
              <w:szCs w:val="21"/>
            </w:rPr>
            <w:t xml:space="preserve"> S.I.</w:t>
          </w:r>
        </w:p>
      </w:tc>
    </w:tr>
    <w:tr w:rsidR="00411066" w14:paraId="394CF0C2" w14:textId="77777777" w:rsidTr="00411066">
      <w:tc>
        <w:tcPr>
          <w:tcW w:w="2829" w:type="dxa"/>
          <w:vMerge/>
        </w:tcPr>
        <w:p w14:paraId="367D040F" w14:textId="77777777" w:rsidR="00411066" w:rsidRDefault="00411066" w:rsidP="00411066"/>
      </w:tc>
      <w:tc>
        <w:tcPr>
          <w:tcW w:w="5659" w:type="dxa"/>
          <w:gridSpan w:val="2"/>
        </w:tcPr>
        <w:p w14:paraId="751171F0" w14:textId="5A210806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EB4284">
            <w:rPr>
              <w:b/>
              <w:sz w:val="21"/>
              <w:szCs w:val="21"/>
            </w:rPr>
            <w:t>c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EA4AAD">
            <w:rPr>
              <w:b/>
              <w:sz w:val="21"/>
              <w:szCs w:val="21"/>
            </w:rPr>
            <w:t xml:space="preserve">Tema </w:t>
          </w:r>
          <w:r w:rsidR="00EB4284">
            <w:rPr>
              <w:b/>
              <w:sz w:val="21"/>
              <w:szCs w:val="21"/>
            </w:rPr>
            <w:t>5</w:t>
          </w:r>
        </w:p>
      </w:tc>
    </w:tr>
    <w:tr w:rsidR="00411066" w14:paraId="7CB4C651" w14:textId="77777777" w:rsidTr="00411066">
      <w:tc>
        <w:tcPr>
          <w:tcW w:w="2829" w:type="dxa"/>
          <w:vMerge/>
        </w:tcPr>
        <w:p w14:paraId="57BD23F5" w14:textId="77777777" w:rsidR="00411066" w:rsidRDefault="00411066" w:rsidP="00411066"/>
      </w:tc>
      <w:tc>
        <w:tcPr>
          <w:tcW w:w="5659" w:type="dxa"/>
          <w:gridSpan w:val="2"/>
        </w:tcPr>
        <w:p w14:paraId="0E1953E9" w14:textId="6D93EA61" w:rsidR="00411066" w:rsidRDefault="00411066" w:rsidP="00411066">
          <w:proofErr w:type="spellStart"/>
          <w:r w:rsidRPr="00822617">
            <w:rPr>
              <w:b/>
              <w:sz w:val="21"/>
              <w:szCs w:val="21"/>
            </w:rPr>
            <w:t>Activi</w:t>
          </w:r>
          <w:r w:rsidR="00EB4284">
            <w:rPr>
              <w:b/>
              <w:sz w:val="21"/>
              <w:szCs w:val="21"/>
            </w:rPr>
            <w:t>tat</w:t>
          </w:r>
          <w:proofErr w:type="spellEnd"/>
          <w:r>
            <w:rPr>
              <w:b/>
              <w:sz w:val="21"/>
              <w:szCs w:val="21"/>
            </w:rPr>
            <w:tab/>
          </w:r>
          <w:r w:rsidR="00EB4284">
            <w:rPr>
              <w:b/>
              <w:sz w:val="21"/>
              <w:szCs w:val="21"/>
            </w:rPr>
            <w:t>T5L1</w:t>
          </w:r>
        </w:p>
      </w:tc>
    </w:tr>
    <w:tr w:rsidR="00411066" w14:paraId="210D1032" w14:textId="77777777" w:rsidTr="00D90991">
      <w:trPr>
        <w:trHeight w:val="288"/>
      </w:trPr>
      <w:tc>
        <w:tcPr>
          <w:tcW w:w="2829" w:type="dxa"/>
          <w:vMerge/>
        </w:tcPr>
        <w:p w14:paraId="3E2905DD" w14:textId="77777777" w:rsidR="00411066" w:rsidRDefault="00411066" w:rsidP="00411066"/>
      </w:tc>
      <w:tc>
        <w:tcPr>
          <w:tcW w:w="5659" w:type="dxa"/>
          <w:gridSpan w:val="2"/>
        </w:tcPr>
        <w:p w14:paraId="46D2D39D" w14:textId="6FCEBA47" w:rsidR="00411066" w:rsidRDefault="00411066" w:rsidP="00411066">
          <w:proofErr w:type="spellStart"/>
          <w:r w:rsidRPr="00822617">
            <w:rPr>
              <w:b/>
              <w:sz w:val="21"/>
              <w:szCs w:val="21"/>
            </w:rPr>
            <w:t>Nom</w:t>
          </w:r>
          <w:proofErr w:type="spellEnd"/>
          <w:r>
            <w:rPr>
              <w:b/>
              <w:sz w:val="21"/>
              <w:szCs w:val="21"/>
            </w:rPr>
            <w:tab/>
          </w:r>
        </w:p>
      </w:tc>
    </w:tr>
  </w:tbl>
  <w:p w14:paraId="0D32FFB2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AD"/>
    <w:rsid w:val="00182BF8"/>
    <w:rsid w:val="001E3BA6"/>
    <w:rsid w:val="00216761"/>
    <w:rsid w:val="00225BF4"/>
    <w:rsid w:val="002D51EC"/>
    <w:rsid w:val="00411066"/>
    <w:rsid w:val="006A1625"/>
    <w:rsid w:val="006B33E1"/>
    <w:rsid w:val="00725ED8"/>
    <w:rsid w:val="007B6391"/>
    <w:rsid w:val="00822617"/>
    <w:rsid w:val="00AC138A"/>
    <w:rsid w:val="00CC17D4"/>
    <w:rsid w:val="00D90991"/>
    <w:rsid w:val="00E74ADC"/>
    <w:rsid w:val="00EA4AAD"/>
    <w:rsid w:val="00EB4284"/>
    <w:rsid w:val="00F3059F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17C18CF"/>
  <w15:chartTrackingRefBased/>
  <w15:docId w15:val="{BD5E32B9-FA1A-44FD-ACF9-D354FFF9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9-20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1" ma:contentTypeDescription="Crear nuevo documento." ma:contentTypeScope="" ma:versionID="b12db905aa646fbc4ccd28e3de3c9d5b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c6f0db54ee2ecf0fc94db16aa137e38d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E10900-453A-4C03-AE1D-14BD9F4EB0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844190-5A58-4949-BBFA-29896BB17C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1EB99F-8CD7-48A2-AE26-C62FD4EC52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2</TotalTime>
  <Pages>2</Pages>
  <Words>283</Words>
  <Characters>1616</Characters>
  <Application>Microsoft Office Word</Application>
  <DocSecurity>4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</cp:lastModifiedBy>
  <cp:revision>2</cp:revision>
  <dcterms:created xsi:type="dcterms:W3CDTF">2021-12-20T10:52:00Z</dcterms:created>
  <dcterms:modified xsi:type="dcterms:W3CDTF">2021-12-20T10:52:00Z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